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E7" w:rsidRDefault="00EF42E7" w:rsidP="004A3C1A">
      <w:pPr>
        <w:ind w:left="2832" w:firstLine="708"/>
      </w:pPr>
      <w:bookmarkStart w:id="0" w:name="_GoBack"/>
      <w:bookmarkEnd w:id="0"/>
      <w:r>
        <w:t>MINHA VIDA ESCOLAR</w:t>
      </w:r>
    </w:p>
    <w:p w:rsidR="004A3C1A" w:rsidRDefault="00EF42E7" w:rsidP="004A3C1A">
      <w:pPr>
        <w:ind w:firstLine="708"/>
      </w:pPr>
      <w:r>
        <w:t>Começou no C.M.E.I Recanto dos Pequeninos</w:t>
      </w:r>
      <w:r w:rsidR="004A3C1A">
        <w:t>,</w:t>
      </w:r>
      <w:r>
        <w:t xml:space="preserve"> onde conheci pessoas que converso até hoje. Depois fui para a Escola Municipal Imaculada Conceição</w:t>
      </w:r>
      <w:r w:rsidR="004A3C1A">
        <w:t>,</w:t>
      </w:r>
      <w:r>
        <w:t xml:space="preserve"> onde tinham vários professores bons e conheci mais pessoas, hoje em dia não falo </w:t>
      </w:r>
      <w:r w:rsidR="00AB6D64">
        <w:t>com quase nenhuma por termos nos</w:t>
      </w:r>
      <w:r>
        <w:t xml:space="preserve"> afastado depois que fomos para os Colégios.</w:t>
      </w:r>
    </w:p>
    <w:p w:rsidR="00EF42E7" w:rsidRDefault="00EF42E7" w:rsidP="004A3C1A">
      <w:pPr>
        <w:ind w:firstLine="708"/>
      </w:pPr>
      <w:r>
        <w:t xml:space="preserve"> Eu fui para o CEDAG, onde ainda estou desde o sexto ano. No primeiro ano do ensino médio estudei no Formação de Docentes até o meio de julho, mas sai do curso porque</w:t>
      </w:r>
      <w:r w:rsidR="00AB6D64">
        <w:t xml:space="preserve"> não me identifiquei com as aulas</w:t>
      </w:r>
      <w:r>
        <w:t xml:space="preserve"> e nem minha turma. Atualmente estou no primeiro ano do ensino médio normal e pretendo ficar no colégio até o fim do ensino médio.</w:t>
      </w:r>
    </w:p>
    <w:sectPr w:rsidR="00EF42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E7"/>
    <w:rsid w:val="004A3C1A"/>
    <w:rsid w:val="0094023D"/>
    <w:rsid w:val="00AB6D64"/>
    <w:rsid w:val="00E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E9A2"/>
  <w15:docId w15:val="{26DC43F8-B4E5-456F-A4D4-A36D2B10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2</cp:revision>
  <dcterms:created xsi:type="dcterms:W3CDTF">2022-08-29T10:44:00Z</dcterms:created>
  <dcterms:modified xsi:type="dcterms:W3CDTF">2022-08-29T11:11:00Z</dcterms:modified>
</cp:coreProperties>
</file>